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6AB78" w14:textId="77777777" w:rsidR="00ED6B9C" w:rsidRDefault="00ED6B9C"/>
    <w:p w14:paraId="6D8CD928" w14:textId="77777777" w:rsidR="00907CC3" w:rsidRPr="00907CC3" w:rsidRDefault="00907CC3" w:rsidP="00907CC3">
      <w:pPr>
        <w:jc w:val="center"/>
        <w:rPr>
          <w:b/>
          <w:u w:val="single"/>
        </w:rPr>
      </w:pPr>
      <w:r w:rsidRPr="00907CC3">
        <w:rPr>
          <w:b/>
          <w:u w:val="single"/>
        </w:rPr>
        <w:t>Software Developer Technical Test</w:t>
      </w:r>
    </w:p>
    <w:p w14:paraId="4F73C712" w14:textId="77777777" w:rsidR="00907CC3" w:rsidRDefault="00907CC3" w:rsidP="00907CC3">
      <w:pPr>
        <w:jc w:val="center"/>
      </w:pPr>
    </w:p>
    <w:p w14:paraId="27A8DAFA" w14:textId="6334173D" w:rsidR="00907CC3" w:rsidRDefault="00907CC3" w:rsidP="00907CC3">
      <w:r>
        <w:t xml:space="preserve">Hello, and welcome to the </w:t>
      </w:r>
      <w:r w:rsidR="00B17FAA">
        <w:t>skill assessment</w:t>
      </w:r>
      <w:r>
        <w:t xml:space="preserve"> stage of the interview process with Opus One Solutions! </w:t>
      </w:r>
    </w:p>
    <w:p w14:paraId="13E56FB5" w14:textId="77777777" w:rsidR="00907CC3" w:rsidRDefault="00907CC3" w:rsidP="00907CC3"/>
    <w:p w14:paraId="63FB1FC9" w14:textId="77777777" w:rsidR="00907CC3" w:rsidRDefault="00907CC3" w:rsidP="00907CC3">
      <w:r>
        <w:t>Attached to</w:t>
      </w:r>
      <w:r w:rsidR="000E3062">
        <w:t xml:space="preserve"> this document, you will find two files: </w:t>
      </w:r>
    </w:p>
    <w:p w14:paraId="33FF423B" w14:textId="77777777" w:rsidR="000E3062" w:rsidRDefault="000E3062" w:rsidP="000E3062">
      <w:pPr>
        <w:pStyle w:val="ListParagraph"/>
        <w:numPr>
          <w:ilvl w:val="0"/>
          <w:numId w:val="1"/>
        </w:numPr>
      </w:pPr>
      <w:r>
        <w:t>power-calc.py</w:t>
      </w:r>
    </w:p>
    <w:p w14:paraId="629C8D99" w14:textId="77777777" w:rsidR="000E3062" w:rsidRDefault="000E3062" w:rsidP="000E3062">
      <w:pPr>
        <w:pStyle w:val="ListParagraph"/>
        <w:numPr>
          <w:ilvl w:val="0"/>
          <w:numId w:val="1"/>
        </w:numPr>
      </w:pPr>
      <w:r>
        <w:t>data1.json</w:t>
      </w:r>
    </w:p>
    <w:p w14:paraId="2AF12151" w14:textId="77777777" w:rsidR="000E3062" w:rsidRDefault="000E3062" w:rsidP="000E3062"/>
    <w:p w14:paraId="7F97E821" w14:textId="77777777" w:rsidR="000E3062" w:rsidRDefault="000E3062" w:rsidP="000E3062">
      <w:r>
        <w:t xml:space="preserve">Please open power-calc.py to obtain instruction for the exercise. You will also need to use data1.json to complete the exercise. </w:t>
      </w:r>
    </w:p>
    <w:p w14:paraId="01B133AD" w14:textId="77777777" w:rsidR="000E3062" w:rsidRDefault="000E3062" w:rsidP="000E3062"/>
    <w:p w14:paraId="6EDE5119" w14:textId="5B530F3E" w:rsidR="000E3062" w:rsidRDefault="000E3062" w:rsidP="00B64F0D">
      <w:r>
        <w:t>Upon completion, please email your code back to us as a</w:t>
      </w:r>
      <w:r w:rsidR="00B17FAA">
        <w:t xml:space="preserve"> zipped</w:t>
      </w:r>
      <w:r>
        <w:t xml:space="preserve"> attachment. A discussion and dissection of your code will serve as the base for part of your </w:t>
      </w:r>
      <w:r w:rsidR="00B17FAA">
        <w:t>technical</w:t>
      </w:r>
      <w:r>
        <w:t xml:space="preserve"> in-person interview. This exercise should take no more than an hour to complete. </w:t>
      </w:r>
    </w:p>
    <w:sectPr w:rsidR="000E3062" w:rsidSect="00D1573A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E8B8C" w14:textId="77777777" w:rsidR="00DC085C" w:rsidRDefault="00DC085C" w:rsidP="00D12DCF">
      <w:r>
        <w:separator/>
      </w:r>
    </w:p>
  </w:endnote>
  <w:endnote w:type="continuationSeparator" w:id="0">
    <w:p w14:paraId="6324D943" w14:textId="77777777" w:rsidR="00DC085C" w:rsidRDefault="00DC085C" w:rsidP="00D12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4BBA3E0" w14:paraId="0341CDB1" w14:textId="77777777" w:rsidTr="24BBA3E0">
      <w:tc>
        <w:tcPr>
          <w:tcW w:w="3120" w:type="dxa"/>
        </w:tcPr>
        <w:p w14:paraId="3CC96EFA" w14:textId="459B3CF4" w:rsidR="24BBA3E0" w:rsidRDefault="24BBA3E0" w:rsidP="24BBA3E0">
          <w:pPr>
            <w:pStyle w:val="Header"/>
            <w:ind w:left="-115"/>
          </w:pPr>
        </w:p>
      </w:tc>
      <w:tc>
        <w:tcPr>
          <w:tcW w:w="3120" w:type="dxa"/>
        </w:tcPr>
        <w:p w14:paraId="0C5D3075" w14:textId="2F8187A0" w:rsidR="24BBA3E0" w:rsidRDefault="24BBA3E0" w:rsidP="24BBA3E0">
          <w:pPr>
            <w:pStyle w:val="Header"/>
            <w:jc w:val="center"/>
          </w:pPr>
        </w:p>
      </w:tc>
      <w:tc>
        <w:tcPr>
          <w:tcW w:w="3120" w:type="dxa"/>
        </w:tcPr>
        <w:p w14:paraId="067EF919" w14:textId="60B89786" w:rsidR="24BBA3E0" w:rsidRDefault="24BBA3E0" w:rsidP="24BBA3E0">
          <w:pPr>
            <w:pStyle w:val="Header"/>
            <w:ind w:right="-115"/>
            <w:jc w:val="right"/>
          </w:pPr>
        </w:p>
      </w:tc>
    </w:tr>
  </w:tbl>
  <w:p w14:paraId="6FB54B4B" w14:textId="01082089" w:rsidR="24BBA3E0" w:rsidRDefault="24BBA3E0" w:rsidP="24BBA3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D6D4A" w14:textId="77777777" w:rsidR="00DC085C" w:rsidRDefault="00DC085C" w:rsidP="00D12DCF">
      <w:r>
        <w:separator/>
      </w:r>
    </w:p>
  </w:footnote>
  <w:footnote w:type="continuationSeparator" w:id="0">
    <w:p w14:paraId="36681803" w14:textId="77777777" w:rsidR="00DC085C" w:rsidRDefault="00DC085C" w:rsidP="00D12D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85A4C" w14:textId="77777777" w:rsidR="00D12DCF" w:rsidRDefault="00D12DCF" w:rsidP="00D12DCF">
    <w:pPr>
      <w:pStyle w:val="Header"/>
      <w:jc w:val="right"/>
    </w:pPr>
    <w:r>
      <w:rPr>
        <w:noProof/>
      </w:rPr>
      <w:drawing>
        <wp:inline distT="0" distB="0" distL="0" distR="0" wp14:anchorId="0C82CA26" wp14:editId="1091D512">
          <wp:extent cx="1409700" cy="2413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pusOne_final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700" cy="241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84A91"/>
    <w:multiLevelType w:val="hybridMultilevel"/>
    <w:tmpl w:val="A9968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090746"/>
    <w:multiLevelType w:val="hybridMultilevel"/>
    <w:tmpl w:val="76BC7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228586">
    <w:abstractNumId w:val="1"/>
  </w:num>
  <w:num w:numId="2" w16cid:durableId="785080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CC3"/>
    <w:rsid w:val="000E3062"/>
    <w:rsid w:val="002D4567"/>
    <w:rsid w:val="006A093C"/>
    <w:rsid w:val="0079429E"/>
    <w:rsid w:val="008E7BDE"/>
    <w:rsid w:val="00907CC3"/>
    <w:rsid w:val="00B17FAA"/>
    <w:rsid w:val="00B64F0D"/>
    <w:rsid w:val="00D07E02"/>
    <w:rsid w:val="00D12DCF"/>
    <w:rsid w:val="00D1573A"/>
    <w:rsid w:val="00D54BFF"/>
    <w:rsid w:val="00DC085C"/>
    <w:rsid w:val="00ED6B9C"/>
    <w:rsid w:val="00F706FE"/>
    <w:rsid w:val="00F736B7"/>
    <w:rsid w:val="24BBA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35FE1"/>
  <w15:chartTrackingRefBased/>
  <w15:docId w15:val="{CE6D879A-BDE4-AF4D-AB76-83DE45A02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D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2DCF"/>
  </w:style>
  <w:style w:type="paragraph" w:styleId="Footer">
    <w:name w:val="footer"/>
    <w:basedOn w:val="Normal"/>
    <w:link w:val="FooterChar"/>
    <w:uiPriority w:val="99"/>
    <w:unhideWhenUsed/>
    <w:rsid w:val="00D12D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2DCF"/>
  </w:style>
  <w:style w:type="paragraph" w:styleId="BalloonText">
    <w:name w:val="Balloon Text"/>
    <w:basedOn w:val="Normal"/>
    <w:link w:val="BalloonTextChar"/>
    <w:uiPriority w:val="99"/>
    <w:semiHidden/>
    <w:unhideWhenUsed/>
    <w:rsid w:val="00907CC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CC3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0E3062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macleod/Library/Group%20Containers/UBF8T346G9.Office/User%20Content.localized/Templates.localized/Bas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EB39A7E30F6946A5341014A9591620" ma:contentTypeVersion="10" ma:contentTypeDescription="Create a new document." ma:contentTypeScope="" ma:versionID="8ccd85298ef57e010ba5585670496ffa">
  <xsd:schema xmlns:xsd="http://www.w3.org/2001/XMLSchema" xmlns:xs="http://www.w3.org/2001/XMLSchema" xmlns:p="http://schemas.microsoft.com/office/2006/metadata/properties" xmlns:ns2="b30ad3bd-48dc-49a9-923e-664d3d652416" xmlns:ns3="71f95335-e99d-4e3f-84ce-d9aad1c5f93d" targetNamespace="http://schemas.microsoft.com/office/2006/metadata/properties" ma:root="true" ma:fieldsID="95d7b5f8a725be0266da4367b35a053f" ns2:_="" ns3:_="">
    <xsd:import namespace="b30ad3bd-48dc-49a9-923e-664d3d652416"/>
    <xsd:import namespace="71f95335-e99d-4e3f-84ce-d9aad1c5f9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ad3bd-48dc-49a9-923e-664d3d6524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f95335-e99d-4e3f-84ce-d9aad1c5f9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1FDAB2-D208-4B16-93AB-81F72D1D71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7E2B64-8DF5-4485-9EBF-FC9417002B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3A9BCF0-1C0D-4505-89BA-F1CFA2A8E1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ad3bd-48dc-49a9-923e-664d3d652416"/>
    <ds:schemaRef ds:uri="71f95335-e99d-4e3f-84ce-d9aad1c5f9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Base Template.dotx</Template>
  <TotalTime>4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Shawn Burant</cp:lastModifiedBy>
  <cp:revision>4</cp:revision>
  <dcterms:created xsi:type="dcterms:W3CDTF">2019-02-26T14:41:00Z</dcterms:created>
  <dcterms:modified xsi:type="dcterms:W3CDTF">2022-06-10T15:49:00Z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0x0101005CEB39A7E30F6946A5341014A9591620</vt:lpwstr>
  </property>
  <property fmtid="{D5CDD505-2E9C-101B-9397-08002B2CF9AE}" pid="3" name="MSIP_Label_b9466a3c-7bfb-47ad-887c-812eee58dc79_Enabled">
    <vt:lpwstr>true</vt:lpwstr>
  </property>
  <property fmtid="{D5CDD505-2E9C-101B-9397-08002B2CF9AE}" pid="4" name="MSIP_Label_b9466a3c-7bfb-47ad-887c-812eee58dc79_SetDate">
    <vt:lpwstr>2022-06-10T14:46:40Z</vt:lpwstr>
  </property>
  <property fmtid="{D5CDD505-2E9C-101B-9397-08002B2CF9AE}" pid="5" name="MSIP_Label_b9466a3c-7bfb-47ad-887c-812eee58dc79_Method">
    <vt:lpwstr>Privileged</vt:lpwstr>
  </property>
  <property fmtid="{D5CDD505-2E9C-101B-9397-08002B2CF9AE}" pid="6" name="MSIP_Label_b9466a3c-7bfb-47ad-887c-812eee58dc79_Name">
    <vt:lpwstr>External</vt:lpwstr>
  </property>
  <property fmtid="{D5CDD505-2E9C-101B-9397-08002B2CF9AE}" pid="7" name="MSIP_Label_b9466a3c-7bfb-47ad-887c-812eee58dc79_SiteId">
    <vt:lpwstr>a9ef884f-4cf2-4e8b-87c4-5755b9fd5d8f</vt:lpwstr>
  </property>
  <property fmtid="{D5CDD505-2E9C-101B-9397-08002B2CF9AE}" pid="8" name="MSIP_Label_b9466a3c-7bfb-47ad-887c-812eee58dc79_ActionId">
    <vt:lpwstr>e5baf8ad-2f7c-4f58-8222-f9cb3dce2a4d</vt:lpwstr>
  </property>
  <property fmtid="{D5CDD505-2E9C-101B-9397-08002B2CF9AE}" pid="9" name="MSIP_Label_b9466a3c-7bfb-47ad-887c-812eee58dc79_ContentBits">
    <vt:lpwstr>0</vt:lpwstr>
  </property>
</Properties>
</file>